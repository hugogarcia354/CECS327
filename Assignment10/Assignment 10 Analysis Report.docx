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"/>
        <w:tag w:val=""/>
        <w:id w:val="-83765453"/>
        <w:placeholder>
          <w:docPart w:val="6AC97CC74143462BA6B7289507201D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C539BFF" w14:textId="77777777" w:rsidR="00323C1F" w:rsidRDefault="00C30FFF" w:rsidP="007A4BFE">
          <w:pPr>
            <w:pStyle w:val="Title"/>
          </w:pPr>
          <w:r>
            <w:t>Assignment 10: Analysis Report</w:t>
          </w:r>
        </w:p>
      </w:sdtContent>
    </w:sdt>
    <w:p w14:paraId="6E946D1C" w14:textId="5912E2AC" w:rsidR="00A5109D" w:rsidRDefault="00A5109D" w:rsidP="00155977"/>
    <w:p w14:paraId="448EB9B9" w14:textId="79BB929E" w:rsidR="00C30FFF" w:rsidRDefault="00C30FFF" w:rsidP="00C30FFF">
      <w:pPr>
        <w:pStyle w:val="Heading1"/>
      </w:pPr>
      <w:r>
        <w:t>Histogram</w:t>
      </w:r>
    </w:p>
    <w:p w14:paraId="2BF4A82B" w14:textId="369A3932" w:rsidR="00C30FFF" w:rsidRDefault="00FA6491" w:rsidP="00C30FFF">
      <w:r>
        <w:rPr>
          <w:noProof/>
        </w:rPr>
        <w:drawing>
          <wp:inline distT="0" distB="0" distL="0" distR="0" wp14:anchorId="55910702" wp14:editId="37C6BB62">
            <wp:extent cx="5810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76CC8" wp14:editId="4FD4E090">
            <wp:extent cx="57721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65AD" w14:textId="5E0F6868" w:rsidR="00C30FFF" w:rsidRDefault="00C30FFF" w:rsidP="00C30FFF">
      <w:pPr>
        <w:pStyle w:val="Heading2"/>
      </w:pPr>
      <w:r>
        <w:lastRenderedPageBreak/>
        <w:t>Data</w:t>
      </w:r>
    </w:p>
    <w:p w14:paraId="10253467" w14:textId="5C08EDCB" w:rsidR="00FA6491" w:rsidRPr="00FA6491" w:rsidRDefault="00FA6491" w:rsidP="00FA6491">
      <w:pPr>
        <w:pStyle w:val="Heading3"/>
      </w:pPr>
      <w:r>
        <w:t>Trial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FFF" w14:paraId="4556EA07" w14:textId="77777777" w:rsidTr="00C30FFF">
        <w:tc>
          <w:tcPr>
            <w:tcW w:w="4675" w:type="dxa"/>
            <w:shd w:val="clear" w:color="auto" w:fill="C00000"/>
          </w:tcPr>
          <w:p w14:paraId="4F48D7DE" w14:textId="23D87484" w:rsidR="00C30FFF" w:rsidRDefault="00C30FFF" w:rsidP="00C30FFF">
            <w:pPr>
              <w:jc w:val="center"/>
            </w:pPr>
            <w:r>
              <w:t>Hops</w:t>
            </w:r>
          </w:p>
        </w:tc>
        <w:tc>
          <w:tcPr>
            <w:tcW w:w="4675" w:type="dxa"/>
            <w:shd w:val="clear" w:color="auto" w:fill="C00000"/>
          </w:tcPr>
          <w:p w14:paraId="388E476D" w14:textId="7BCC7076" w:rsidR="00C30FFF" w:rsidRDefault="00C30FFF" w:rsidP="00C30FFF">
            <w:pPr>
              <w:jc w:val="center"/>
            </w:pPr>
            <w:r>
              <w:t>Count</w:t>
            </w:r>
          </w:p>
        </w:tc>
      </w:tr>
      <w:tr w:rsidR="00C30FFF" w14:paraId="7C8F0361" w14:textId="77777777" w:rsidTr="00C30FFF">
        <w:tc>
          <w:tcPr>
            <w:tcW w:w="4675" w:type="dxa"/>
          </w:tcPr>
          <w:p w14:paraId="325CE8AF" w14:textId="6D036450" w:rsidR="00C30FFF" w:rsidRDefault="00C30FFF" w:rsidP="00C30FFF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15748C2" w14:textId="41739617" w:rsidR="00C30FFF" w:rsidRDefault="00C30FFF" w:rsidP="00C30FFF">
            <w:pPr>
              <w:jc w:val="center"/>
            </w:pPr>
            <w:r>
              <w:t>145</w:t>
            </w:r>
          </w:p>
        </w:tc>
      </w:tr>
      <w:tr w:rsidR="00C30FFF" w14:paraId="2E3C1B5C" w14:textId="77777777" w:rsidTr="00C30FFF">
        <w:tc>
          <w:tcPr>
            <w:tcW w:w="4675" w:type="dxa"/>
          </w:tcPr>
          <w:p w14:paraId="15819654" w14:textId="362C3E3C" w:rsidR="00C30FFF" w:rsidRDefault="00C30FFF" w:rsidP="00C30FFF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770D22F" w14:textId="0002EC78" w:rsidR="00C30FFF" w:rsidRDefault="00C30FFF" w:rsidP="00C30FFF">
            <w:pPr>
              <w:jc w:val="center"/>
            </w:pPr>
            <w:r>
              <w:t>514</w:t>
            </w:r>
          </w:p>
        </w:tc>
      </w:tr>
      <w:tr w:rsidR="00C30FFF" w14:paraId="08113141" w14:textId="77777777" w:rsidTr="00C30FFF">
        <w:tc>
          <w:tcPr>
            <w:tcW w:w="4675" w:type="dxa"/>
          </w:tcPr>
          <w:p w14:paraId="52F25A6F" w14:textId="5A5C504C" w:rsidR="00C30FFF" w:rsidRDefault="00C30FFF" w:rsidP="00C30FFF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36842F23" w14:textId="77A2F67E" w:rsidR="00C30FFF" w:rsidRDefault="00C30FFF" w:rsidP="00C30FFF">
            <w:pPr>
              <w:jc w:val="center"/>
            </w:pPr>
            <w:r>
              <w:t>162</w:t>
            </w:r>
          </w:p>
        </w:tc>
      </w:tr>
      <w:tr w:rsidR="00C30FFF" w14:paraId="713BD4C8" w14:textId="77777777" w:rsidTr="00C30FFF">
        <w:tc>
          <w:tcPr>
            <w:tcW w:w="4675" w:type="dxa"/>
          </w:tcPr>
          <w:p w14:paraId="169B2E6F" w14:textId="22815EE9" w:rsidR="00C30FFF" w:rsidRDefault="00C30FFF" w:rsidP="00C30FFF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5A51050E" w14:textId="49D80E86" w:rsidR="00C30FFF" w:rsidRDefault="00C30FFF" w:rsidP="00C30FFF">
            <w:pPr>
              <w:tabs>
                <w:tab w:val="left" w:pos="1035"/>
              </w:tabs>
              <w:jc w:val="center"/>
            </w:pPr>
            <w:r>
              <w:t>179</w:t>
            </w:r>
          </w:p>
        </w:tc>
      </w:tr>
    </w:tbl>
    <w:p w14:paraId="3631CE9F" w14:textId="5D977BF5" w:rsidR="00C30FFF" w:rsidRDefault="00C30FFF" w:rsidP="00C30FFF"/>
    <w:p w14:paraId="177B3F79" w14:textId="17576599" w:rsidR="00FA6491" w:rsidRDefault="00FA6491" w:rsidP="00FA6491">
      <w:pPr>
        <w:pStyle w:val="Heading3"/>
      </w:pPr>
      <w:r>
        <w:t>Trial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491" w14:paraId="26FE739A" w14:textId="77777777" w:rsidTr="00E345C4">
        <w:tc>
          <w:tcPr>
            <w:tcW w:w="4675" w:type="dxa"/>
            <w:shd w:val="clear" w:color="auto" w:fill="C00000"/>
          </w:tcPr>
          <w:p w14:paraId="342C4108" w14:textId="77777777" w:rsidR="00FA6491" w:rsidRDefault="00FA6491" w:rsidP="00E345C4">
            <w:pPr>
              <w:jc w:val="center"/>
            </w:pPr>
            <w:r>
              <w:t>Hops</w:t>
            </w:r>
          </w:p>
        </w:tc>
        <w:tc>
          <w:tcPr>
            <w:tcW w:w="4675" w:type="dxa"/>
            <w:shd w:val="clear" w:color="auto" w:fill="C00000"/>
          </w:tcPr>
          <w:p w14:paraId="20C7AB2C" w14:textId="77777777" w:rsidR="00FA6491" w:rsidRDefault="00FA6491" w:rsidP="00E345C4">
            <w:pPr>
              <w:jc w:val="center"/>
            </w:pPr>
            <w:r>
              <w:t>Count</w:t>
            </w:r>
          </w:p>
        </w:tc>
      </w:tr>
      <w:tr w:rsidR="00FA6491" w14:paraId="35F1B8A5" w14:textId="77777777" w:rsidTr="00E345C4">
        <w:tc>
          <w:tcPr>
            <w:tcW w:w="4675" w:type="dxa"/>
          </w:tcPr>
          <w:p w14:paraId="0AA5B2C4" w14:textId="77777777" w:rsidR="00FA6491" w:rsidRDefault="00FA6491" w:rsidP="00E345C4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1C7B830" w14:textId="47D67C10" w:rsidR="00FA6491" w:rsidRDefault="00FA6491" w:rsidP="00E345C4">
            <w:pPr>
              <w:jc w:val="center"/>
            </w:pPr>
            <w:r>
              <w:t>174</w:t>
            </w:r>
          </w:p>
        </w:tc>
      </w:tr>
      <w:tr w:rsidR="00FA6491" w14:paraId="305CE09D" w14:textId="77777777" w:rsidTr="00E345C4">
        <w:tc>
          <w:tcPr>
            <w:tcW w:w="4675" w:type="dxa"/>
          </w:tcPr>
          <w:p w14:paraId="1545560E" w14:textId="77777777" w:rsidR="00FA6491" w:rsidRDefault="00FA6491" w:rsidP="00E345C4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0030ED6" w14:textId="63A87C67" w:rsidR="00FA6491" w:rsidRDefault="00FA6491" w:rsidP="00E345C4">
            <w:pPr>
              <w:jc w:val="center"/>
            </w:pPr>
            <w:r>
              <w:t>599</w:t>
            </w:r>
          </w:p>
        </w:tc>
      </w:tr>
      <w:tr w:rsidR="00FA6491" w14:paraId="0FDFD25F" w14:textId="77777777" w:rsidTr="00E345C4">
        <w:tc>
          <w:tcPr>
            <w:tcW w:w="4675" w:type="dxa"/>
          </w:tcPr>
          <w:p w14:paraId="7621BBB3" w14:textId="77777777" w:rsidR="00FA6491" w:rsidRDefault="00FA6491" w:rsidP="00E345C4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072ACBF9" w14:textId="3ABE76CB" w:rsidR="00FA6491" w:rsidRDefault="00FA6491" w:rsidP="00E345C4">
            <w:pPr>
              <w:jc w:val="center"/>
            </w:pPr>
            <w:r>
              <w:t>175</w:t>
            </w:r>
          </w:p>
        </w:tc>
      </w:tr>
      <w:tr w:rsidR="00FA6491" w14:paraId="7C3C4C09" w14:textId="77777777" w:rsidTr="00E345C4">
        <w:tc>
          <w:tcPr>
            <w:tcW w:w="4675" w:type="dxa"/>
          </w:tcPr>
          <w:p w14:paraId="189641DC" w14:textId="77777777" w:rsidR="00FA6491" w:rsidRDefault="00FA6491" w:rsidP="00E345C4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57694300" w14:textId="74D37951" w:rsidR="00FA6491" w:rsidRDefault="00FA6491" w:rsidP="00E345C4">
            <w:pPr>
              <w:tabs>
                <w:tab w:val="left" w:pos="1035"/>
              </w:tabs>
              <w:jc w:val="center"/>
            </w:pPr>
            <w:r>
              <w:t>52</w:t>
            </w:r>
          </w:p>
        </w:tc>
      </w:tr>
    </w:tbl>
    <w:p w14:paraId="0EE14F70" w14:textId="6FE20E23" w:rsidR="00FA6491" w:rsidRDefault="00FA6491" w:rsidP="00FA6491"/>
    <w:p w14:paraId="4E453C57" w14:textId="607C3D49" w:rsidR="00FA6491" w:rsidRDefault="00FA6491" w:rsidP="00FA6491">
      <w:pPr>
        <w:pStyle w:val="Heading1"/>
      </w:pPr>
      <w:r>
        <w:t>Analysis</w:t>
      </w:r>
    </w:p>
    <w:p w14:paraId="1947F2B0" w14:textId="083E53FC" w:rsidR="00FA6491" w:rsidRPr="00FA6491" w:rsidRDefault="00FA6491" w:rsidP="00FA6491">
      <w:r>
        <w:t>The pastry routing tends to find the ID or at least a null IP by the second hop.</w:t>
      </w:r>
      <w:bookmarkStart w:id="0" w:name="_GoBack"/>
      <w:bookmarkEnd w:id="0"/>
    </w:p>
    <w:sectPr w:rsidR="00FA6491" w:rsidRPr="00FA6491" w:rsidSect="00A5109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FBB925"/>
        <w:left w:val="single" w:sz="4" w:space="24" w:color="FBB925"/>
        <w:bottom w:val="single" w:sz="4" w:space="24" w:color="FBB925"/>
        <w:right w:val="single" w:sz="4" w:space="24" w:color="FBB92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73DEF" w14:textId="77777777" w:rsidR="00996380" w:rsidRDefault="00996380" w:rsidP="00A5109D">
      <w:pPr>
        <w:spacing w:after="0" w:line="240" w:lineRule="auto"/>
      </w:pPr>
      <w:r>
        <w:separator/>
      </w:r>
    </w:p>
  </w:endnote>
  <w:endnote w:type="continuationSeparator" w:id="0">
    <w:p w14:paraId="791E0930" w14:textId="77777777" w:rsidR="00996380" w:rsidRDefault="00996380" w:rsidP="00A5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6991" w14:textId="77777777" w:rsidR="00A5109D" w:rsidRDefault="00A5109D" w:rsidP="00A5109D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6379" w14:textId="77777777" w:rsidR="004074CD" w:rsidRDefault="004074CD" w:rsidP="004074CD">
    <w:pPr>
      <w:pStyle w:val="Footer"/>
      <w:jc w:val="right"/>
    </w:pPr>
    <w:r>
      <w:t xml:space="preserve">CSULB </w:t>
    </w:r>
    <w:r w:rsidR="00EC2A85">
      <w:t>Spring ‘18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95217" w14:textId="77777777" w:rsidR="00996380" w:rsidRDefault="00996380" w:rsidP="00A5109D">
      <w:pPr>
        <w:spacing w:after="0" w:line="240" w:lineRule="auto"/>
      </w:pPr>
      <w:r>
        <w:separator/>
      </w:r>
    </w:p>
  </w:footnote>
  <w:footnote w:type="continuationSeparator" w:id="0">
    <w:p w14:paraId="5513CE77" w14:textId="77777777" w:rsidR="00996380" w:rsidRDefault="00996380" w:rsidP="00A5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C8029" w14:textId="77777777" w:rsidR="00A5109D" w:rsidRDefault="00996380">
    <w:pPr>
      <w:pStyle w:val="Header"/>
      <w:jc w:val="right"/>
    </w:pPr>
    <w:sdt>
      <w:sdtPr>
        <w:alias w:val="Title"/>
        <w:tag w:val=""/>
        <w:id w:val="-1980139471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0FFF">
          <w:t>Assignment 10: Analysis Report</w:t>
        </w:r>
      </w:sdtContent>
    </w:sdt>
    <w:r w:rsidR="00A5109D">
      <w:t xml:space="preserve"> - </w:t>
    </w:r>
    <w:sdt>
      <w:sdtPr>
        <w:id w:val="-4757615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5109D">
          <w:fldChar w:fldCharType="begin"/>
        </w:r>
        <w:r w:rsidR="00A5109D">
          <w:instrText xml:space="preserve"> PAGE   \* MERGEFORMAT </w:instrText>
        </w:r>
        <w:r w:rsidR="00A5109D">
          <w:fldChar w:fldCharType="separate"/>
        </w:r>
        <w:r w:rsidR="00A5109D">
          <w:rPr>
            <w:noProof/>
          </w:rPr>
          <w:t>2</w:t>
        </w:r>
        <w:r w:rsidR="00A5109D">
          <w:rPr>
            <w:noProof/>
          </w:rPr>
          <w:fldChar w:fldCharType="end"/>
        </w:r>
      </w:sdtContent>
    </w:sdt>
  </w:p>
  <w:p w14:paraId="6A7D8BB2" w14:textId="77777777" w:rsidR="00A5109D" w:rsidRDefault="00A5109D" w:rsidP="00A5109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B4C2" w14:textId="16B383F8" w:rsidR="00AF0451" w:rsidRPr="004074CD" w:rsidRDefault="004074CD" w:rsidP="004074CD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FA6491">
      <w:rPr>
        <w:noProof/>
      </w:rPr>
      <w:t>4/30/2018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679E3"/>
    <w:multiLevelType w:val="hybridMultilevel"/>
    <w:tmpl w:val="A68CFBD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F"/>
    <w:rsid w:val="0010608B"/>
    <w:rsid w:val="00155977"/>
    <w:rsid w:val="001B009C"/>
    <w:rsid w:val="00323C1F"/>
    <w:rsid w:val="003F7569"/>
    <w:rsid w:val="004074CD"/>
    <w:rsid w:val="00444124"/>
    <w:rsid w:val="004E48B2"/>
    <w:rsid w:val="00766C83"/>
    <w:rsid w:val="007A4BFE"/>
    <w:rsid w:val="00957A2E"/>
    <w:rsid w:val="00996380"/>
    <w:rsid w:val="00A5109D"/>
    <w:rsid w:val="00AF0451"/>
    <w:rsid w:val="00C30FFF"/>
    <w:rsid w:val="00C725F7"/>
    <w:rsid w:val="00CE082D"/>
    <w:rsid w:val="00D54C96"/>
    <w:rsid w:val="00D87170"/>
    <w:rsid w:val="00D91782"/>
    <w:rsid w:val="00DA64BC"/>
    <w:rsid w:val="00E7765A"/>
    <w:rsid w:val="00EC2A85"/>
    <w:rsid w:val="00F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FAA"/>
  <w15:chartTrackingRefBased/>
  <w15:docId w15:val="{7184ACAE-DBCD-48D1-A0FF-09DAB474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SULB H1"/>
    <w:basedOn w:val="Normal"/>
    <w:next w:val="Normal"/>
    <w:link w:val="Heading1Char"/>
    <w:uiPriority w:val="9"/>
    <w:qFormat/>
    <w:rsid w:val="001B009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CSULB H2"/>
    <w:basedOn w:val="Normal"/>
    <w:next w:val="Normal"/>
    <w:link w:val="Heading2Char"/>
    <w:uiPriority w:val="9"/>
    <w:unhideWhenUsed/>
    <w:qFormat/>
    <w:rsid w:val="00DA64BC"/>
    <w:pPr>
      <w:keepNext/>
      <w:keepLines/>
      <w:spacing w:before="40" w:after="0"/>
      <w:outlineLvl w:val="1"/>
    </w:pPr>
    <w:rPr>
      <w:rFonts w:eastAsiaTheme="majorEastAsia" w:cstheme="majorBidi"/>
      <w:color w:val="FBB92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SULB Title"/>
    <w:basedOn w:val="Normal"/>
    <w:next w:val="Normal"/>
    <w:link w:val="TitleChar"/>
    <w:uiPriority w:val="10"/>
    <w:qFormat/>
    <w:rsid w:val="001B009C"/>
    <w:pPr>
      <w:pBdr>
        <w:bottom w:val="single" w:sz="4" w:space="1" w:color="FBB925"/>
      </w:pBdr>
      <w:spacing w:after="0" w:line="240" w:lineRule="auto"/>
      <w:contextualSpacing/>
      <w:jc w:val="center"/>
    </w:pPr>
    <w:rPr>
      <w:rFonts w:eastAsiaTheme="majorEastAsia" w:cstheme="majorBidi"/>
      <w:color w:val="FBB925"/>
      <w:spacing w:val="-10"/>
      <w:kern w:val="28"/>
      <w:sz w:val="52"/>
      <w:szCs w:val="56"/>
    </w:rPr>
  </w:style>
  <w:style w:type="character" w:customStyle="1" w:styleId="TitleChar">
    <w:name w:val="Title Char"/>
    <w:aliases w:val="CSULB Title Char"/>
    <w:basedOn w:val="DefaultParagraphFont"/>
    <w:link w:val="Title"/>
    <w:uiPriority w:val="10"/>
    <w:rsid w:val="001B009C"/>
    <w:rPr>
      <w:rFonts w:ascii="Times New Roman" w:eastAsiaTheme="majorEastAsia" w:hAnsi="Times New Roman" w:cstheme="majorBidi"/>
      <w:color w:val="FBB925"/>
      <w:spacing w:val="-10"/>
      <w:kern w:val="28"/>
      <w:sz w:val="52"/>
      <w:szCs w:val="56"/>
    </w:rPr>
  </w:style>
  <w:style w:type="character" w:styleId="PlaceholderText">
    <w:name w:val="Placeholder Text"/>
    <w:basedOn w:val="DefaultParagraphFont"/>
    <w:uiPriority w:val="99"/>
    <w:semiHidden/>
    <w:rsid w:val="007A4B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9D"/>
  </w:style>
  <w:style w:type="paragraph" w:styleId="Footer">
    <w:name w:val="footer"/>
    <w:basedOn w:val="Normal"/>
    <w:link w:val="FooterChar"/>
    <w:uiPriority w:val="99"/>
    <w:unhideWhenUsed/>
    <w:rsid w:val="00A5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9D"/>
  </w:style>
  <w:style w:type="character" w:customStyle="1" w:styleId="Heading1Char">
    <w:name w:val="Heading 1 Char"/>
    <w:aliases w:val="CSULB H1 Char"/>
    <w:basedOn w:val="DefaultParagraphFont"/>
    <w:link w:val="Heading1"/>
    <w:uiPriority w:val="9"/>
    <w:rsid w:val="001B009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CSULB H2 Char"/>
    <w:basedOn w:val="DefaultParagraphFont"/>
    <w:link w:val="Heading2"/>
    <w:uiPriority w:val="9"/>
    <w:rsid w:val="00DA64BC"/>
    <w:rPr>
      <w:rFonts w:eastAsiaTheme="majorEastAsia" w:cstheme="majorBidi"/>
      <w:color w:val="FBB92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569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C3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%20G\Desktop\CSULB%20No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C97CC74143462BA6B7289507201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FD5D-C382-41B3-BE91-181CC0C4D8CD}"/>
      </w:docPartPr>
      <w:docPartBody>
        <w:p w:rsidR="00000000" w:rsidRDefault="00536C5F">
          <w:pPr>
            <w:pStyle w:val="6AC97CC74143462BA6B7289507201D39"/>
          </w:pPr>
          <w:r w:rsidRPr="004744A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5F"/>
    <w:rsid w:val="0053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C97CC74143462BA6B7289507201D39">
    <w:name w:val="6AC97CC74143462BA6B7289507201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CSULB Notes Template.dotx</Template>
  <TotalTime>28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10: Analysis Report</dc:title>
  <dc:subject/>
  <dc:creator>Hugo G</dc:creator>
  <cp:keywords/>
  <dc:description/>
  <cp:lastModifiedBy>Hugo G</cp:lastModifiedBy>
  <cp:revision>1</cp:revision>
  <dcterms:created xsi:type="dcterms:W3CDTF">2018-04-30T20:39:00Z</dcterms:created>
  <dcterms:modified xsi:type="dcterms:W3CDTF">2018-04-30T21:09:00Z</dcterms:modified>
</cp:coreProperties>
</file>